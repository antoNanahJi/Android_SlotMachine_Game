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824F5D" w:rsidP="00824F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VENOM 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824F5D" w:rsidP="00824F5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PHARAOH SLOTS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824F5D" w:rsidP="00824F5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72576" behindDoc="0" locked="0" layoutInCell="1" allowOverlap="1" wp14:anchorId="3E770C77" wp14:editId="7825F796">
                          <wp:simplePos x="0" y="0"/>
                          <wp:positionH relativeFrom="column">
                            <wp:posOffset>1781175</wp:posOffset>
                          </wp:positionH>
                          <wp:positionV relativeFrom="paragraph">
                            <wp:posOffset>-2123440</wp:posOffset>
                          </wp:positionV>
                          <wp:extent cx="2353310" cy="1019175"/>
                          <wp:effectExtent l="0" t="0" r="2286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824F5D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71230297" wp14:editId="672761F3">
                                            <wp:extent cx="1485900" cy="1188554"/>
                                            <wp:effectExtent l="0" t="0" r="0" b="0"/>
                                            <wp:docPr id="59" name="Picture 5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654409" cy="132334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E770C77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25pt;margin-top:-167.2pt;width:185.3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">
                          <v:textbox>
                            <w:txbxContent>
                              <w:p w:rsidR="003E1D56" w:rsidRDefault="00824F5D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eastAsia="en-CA"/>
                                  </w:rPr>
                                  <w:drawing>
                                    <wp:inline distT="0" distB="0" distL="0" distR="0" wp14:anchorId="71230297" wp14:editId="672761F3">
                                      <wp:extent cx="1485900" cy="1188554"/>
                                      <wp:effectExtent l="0" t="0" r="0" b="0"/>
                                      <wp:docPr id="59" name="Picture 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54409" cy="13233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3E1D56"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Slot Machine]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824F5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824F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Andre Reano</w:t>
                </w:r>
                <w:r w:rsidR="005768CB">
                  <w:rPr>
                    <w:sz w:val="28"/>
                    <w:szCs w:val="28"/>
                  </w:rPr>
                  <w:t xml:space="preserve">  101075780</w:t>
                </w:r>
              </w:p>
              <w:p w:rsidR="00824F5D" w:rsidRDefault="00824F5D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Anto    NanahJi</w:t>
                </w:r>
                <w:r w:rsidR="005768CB">
                  <w:rPr>
                    <w:sz w:val="28"/>
                    <w:szCs w:val="28"/>
                  </w:rPr>
                  <w:t xml:space="preserve"> 101103788</w:t>
                </w:r>
              </w:p>
              <w:p w:rsidR="00824F5D" w:rsidRDefault="00824F5D" w:rsidP="008F2AE7">
                <w:pPr>
                  <w:pStyle w:val="NoSpacing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Logan</w:t>
                </w:r>
                <w:r w:rsidR="008F2AE7">
                  <w:rPr>
                    <w:sz w:val="28"/>
                    <w:szCs w:val="28"/>
                  </w:rPr>
                  <w:t xml:space="preserve">    </w:t>
                </w:r>
                <w:r>
                  <w:rPr>
                    <w:sz w:val="28"/>
                    <w:szCs w:val="28"/>
                  </w:rPr>
                  <w:t xml:space="preserve"> King</w:t>
                </w:r>
                <w:r w:rsidR="005768CB">
                  <w:rPr>
                    <w:sz w:val="28"/>
                    <w:szCs w:val="28"/>
                  </w:rPr>
                  <w:t xml:space="preserve"> 101100360</w:t>
                </w:r>
              </w:p>
              <w:p w:rsidR="00824F5D" w:rsidRPr="00824F5D" w:rsidRDefault="00824F5D" w:rsidP="00824F5D">
                <w:pPr>
                  <w:pStyle w:val="NoSpacing"/>
                  <w:rPr>
                    <w:sz w:val="28"/>
                    <w:szCs w:val="28"/>
                  </w:rPr>
                </w:pPr>
                <w:bookmarkStart w:id="0" w:name="_GoBack"/>
                <w:bookmarkEnd w:id="0"/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3E1D56" w:rsidRDefault="003E1D56" w:rsidP="00824F5D">
                <w:pPr>
                  <w:pStyle w:val="NoSpacing"/>
                  <w:rPr>
                    <w:b/>
                    <w:bCs/>
                    <w:sz w:val="28"/>
                    <w:szCs w:val="28"/>
                    <w:u w:val="single"/>
                  </w:rPr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24F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F5D" w:rsidRDefault="00824F5D" w:rsidP="00824F5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24F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F5D" w:rsidRDefault="00824F5D" w:rsidP="00824F5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8F2AE7" w:rsidRDefault="008F2AE7" w:rsidP="008F2AE7">
      <w:pPr>
        <w:jc w:val="center"/>
        <w:rPr>
          <w:sz w:val="24"/>
          <w:szCs w:val="24"/>
        </w:rPr>
      </w:pPr>
      <w:r w:rsidRPr="008F2AE7">
        <w:rPr>
          <w:sz w:val="24"/>
          <w:szCs w:val="24"/>
        </w:rPr>
        <w:t xml:space="preserve">Page 3: </w:t>
      </w:r>
      <w:r w:rsidRPr="008F2AE7">
        <w:rPr>
          <w:sz w:val="24"/>
          <w:szCs w:val="24"/>
        </w:rPr>
        <w:t>Version History</w:t>
      </w:r>
    </w:p>
    <w:p w:rsidR="008F2AE7" w:rsidRDefault="008F2AE7" w:rsidP="008F2AE7">
      <w:pPr>
        <w:jc w:val="center"/>
        <w:rPr>
          <w:sz w:val="24"/>
          <w:szCs w:val="24"/>
        </w:rPr>
      </w:pPr>
      <w:r>
        <w:rPr>
          <w:sz w:val="24"/>
          <w:szCs w:val="24"/>
        </w:rPr>
        <w:t>Page 4: Game Overview, Game Mechanics</w:t>
      </w:r>
      <w:r w:rsidR="005768CB">
        <w:rPr>
          <w:sz w:val="24"/>
          <w:szCs w:val="24"/>
        </w:rPr>
        <w:t>, Camera, Controls, Interface</w:t>
      </w:r>
    </w:p>
    <w:p w:rsidR="005768CB" w:rsidRPr="008F2AE7" w:rsidRDefault="005768CB" w:rsidP="008F2A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Page 5: Bonuses, sounds, art </w:t>
      </w:r>
    </w:p>
    <w:p w:rsidR="008F2AE7" w:rsidRDefault="008F2AE7" w:rsidP="008F2AE7">
      <w:pPr>
        <w:jc w:val="center"/>
        <w:rPr>
          <w:b/>
          <w:sz w:val="24"/>
          <w:szCs w:val="24"/>
          <w:u w:val="single"/>
        </w:rPr>
      </w:pPr>
    </w:p>
    <w:p w:rsidR="008F2AE7" w:rsidRDefault="008F2AE7" w:rsidP="009A4D42">
      <w:pPr>
        <w:jc w:val="center"/>
        <w:rPr>
          <w:b/>
          <w:sz w:val="24"/>
          <w:szCs w:val="24"/>
          <w:u w:val="single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8F2AE7" w:rsidRDefault="008F2AE7" w:rsidP="008F2AE7">
      <w:pPr>
        <w:jc w:val="center"/>
        <w:rPr>
          <w:sz w:val="24"/>
          <w:szCs w:val="24"/>
        </w:rPr>
      </w:pPr>
      <w:hyperlink r:id="rId13" w:history="1">
        <w:r w:rsidRPr="008F2AE7">
          <w:rPr>
            <w:rStyle w:val="Hyperlink"/>
            <w:sz w:val="24"/>
            <w:szCs w:val="24"/>
          </w:rPr>
          <w:t>https://github.com/antoNanahJi/Android_SlotMachine_Game</w:t>
        </w:r>
      </w:hyperlink>
    </w:p>
    <w:p w:rsidR="009A4D42" w:rsidRDefault="009A4D42">
      <w:pPr>
        <w:rPr>
          <w:sz w:val="24"/>
          <w:szCs w:val="24"/>
        </w:rPr>
      </w:pPr>
      <w:r w:rsidRPr="008F2AE7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Pr="008C6B2D" w:rsidRDefault="008F2AE7" w:rsidP="008F2AE7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Bet your money have fun and try to win the jackpot in this fun action filled slot machine game.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8F2AE7" w:rsidRPr="008F2AE7" w:rsidRDefault="008F2AE7" w:rsidP="008F2AE7">
      <w:pPr>
        <w:pStyle w:val="ListParagraph"/>
        <w:rPr>
          <w:sz w:val="24"/>
          <w:szCs w:val="24"/>
        </w:rPr>
      </w:pPr>
      <w:r w:rsidRPr="008F2AE7">
        <w:rPr>
          <w:sz w:val="24"/>
          <w:szCs w:val="24"/>
        </w:rPr>
        <w:t>Multiple betting Limits/Cool Visuals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8F2AE7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2D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5768C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Touch input on mobile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5768CB" w:rsidP="00BF4089">
      <w:pPr>
        <w:pStyle w:val="ListParagraph"/>
        <w:rPr>
          <w:i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 wp14:anchorId="61CDA462" wp14:editId="29283BA3">
            <wp:extent cx="2019582" cy="331516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5768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768CB">
        <w:rPr>
          <w:b/>
          <w:sz w:val="24"/>
          <w:szCs w:val="24"/>
        </w:rPr>
        <w:lastRenderedPageBreak/>
        <w:t>Bonuses</w:t>
      </w:r>
    </w:p>
    <w:p w:rsidR="005768CB" w:rsidRPr="005768CB" w:rsidRDefault="005768CB" w:rsidP="005768CB">
      <w:pPr>
        <w:ind w:left="360"/>
        <w:rPr>
          <w:i/>
          <w:sz w:val="24"/>
          <w:szCs w:val="24"/>
        </w:rPr>
      </w:pPr>
      <w:r w:rsidRPr="005768CB">
        <w:rPr>
          <w:i/>
          <w:sz w:val="24"/>
          <w:szCs w:val="24"/>
        </w:rPr>
        <w:t>Jackpot to fulfill your wishes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768CB" w:rsidRDefault="005768CB" w:rsidP="005768CB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Spin, win, lose, jackpot sounds</w:t>
      </w:r>
    </w:p>
    <w:p w:rsidR="005768CB" w:rsidRPr="008C6B2D" w:rsidRDefault="005768CB" w:rsidP="005768CB">
      <w:pPr>
        <w:pStyle w:val="ListParagraph"/>
        <w:spacing w:after="0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686D09" w:rsidRDefault="005768CB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Neon classic slot machine graphics</w:t>
      </w:r>
    </w:p>
    <w:p w:rsidR="005768CB" w:rsidRPr="008C6B2D" w:rsidRDefault="005768CB" w:rsidP="00686D0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Cool Pharaoh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46" w:rsidRDefault="00D85E46" w:rsidP="00C152DC">
      <w:pPr>
        <w:spacing w:after="0" w:line="240" w:lineRule="auto"/>
      </w:pPr>
      <w:r>
        <w:separator/>
      </w:r>
    </w:p>
  </w:endnote>
  <w:endnote w:type="continuationSeparator" w:id="0">
    <w:p w:rsidR="00D85E46" w:rsidRDefault="00D85E4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407BD" w:rsidRPr="008407BD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D85E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407BD" w:rsidRPr="008407BD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46" w:rsidRDefault="00D85E46" w:rsidP="00C152DC">
      <w:pPr>
        <w:spacing w:after="0" w:line="240" w:lineRule="auto"/>
      </w:pPr>
      <w:r>
        <w:separator/>
      </w:r>
    </w:p>
  </w:footnote>
  <w:footnote w:type="continuationSeparator" w:id="0">
    <w:p w:rsidR="00D85E46" w:rsidRDefault="00D85E4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24F5D">
                <w:rPr>
                  <w:b/>
                  <w:bCs/>
                  <w:caps/>
                  <w:sz w:val="24"/>
                  <w:szCs w:val="24"/>
                </w:rPr>
                <w:t>PHARAOH SLOTS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24F5D">
                <w:rPr>
                  <w:b/>
                  <w:bCs/>
                  <w:caps/>
                  <w:sz w:val="24"/>
                  <w:szCs w:val="24"/>
                </w:rPr>
                <w:t>PHARAOH SLOTS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768CB"/>
    <w:rsid w:val="005C2F0F"/>
    <w:rsid w:val="00686D09"/>
    <w:rsid w:val="00691022"/>
    <w:rsid w:val="00744BAC"/>
    <w:rsid w:val="007D2A8E"/>
    <w:rsid w:val="00824F5D"/>
    <w:rsid w:val="008407BD"/>
    <w:rsid w:val="008C6B2D"/>
    <w:rsid w:val="008E601F"/>
    <w:rsid w:val="008F2AE7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D85E4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59877"/>
  <w15:docId w15:val="{7A766C63-43FB-47AA-ACF9-EA74D3E7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8F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ntoNanahJi/Android_SlotMachine_Game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E64195-4005-40DD-9610-82ADC5D8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78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VENOM Studios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PHARAOH SLOTS</dc:title>
  <dc:subject>Slot Machine]</dc:subject>
  <dc:creator>Andre Reano</dc:creator>
  <cp:lastModifiedBy>Windows User</cp:lastModifiedBy>
  <cp:revision>7</cp:revision>
  <dcterms:created xsi:type="dcterms:W3CDTF">2011-07-15T01:03:00Z</dcterms:created>
  <dcterms:modified xsi:type="dcterms:W3CDTF">2018-03-09T16:51:00Z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